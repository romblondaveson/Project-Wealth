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6E479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1A4114">
      <w:pPr>
        <w:tabs>
          <w:tab w:val="left" w:pos="1980"/>
        </w:tabs>
        <w:spacing w:before="120"/>
        <w:ind w:left="3600" w:hanging="3600"/>
        <w:jc w:val="both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1A4114" w:rsidRPr="001A4114">
        <w:rPr>
          <w:color w:val="000000"/>
          <w:sz w:val="29"/>
          <w:szCs w:val="29"/>
          <w:shd w:val="clear" w:color="auto" w:fill="FFFFFF"/>
        </w:rPr>
        <w:t xml:space="preserve"> </w:t>
      </w:r>
      <w:r w:rsidR="001A4114" w:rsidRPr="001A4114">
        <w:rPr>
          <w:color w:val="000000"/>
          <w:sz w:val="22"/>
          <w:szCs w:val="29"/>
          <w:shd w:val="clear" w:color="auto" w:fill="FFFFFF"/>
        </w:rPr>
        <w:t xml:space="preserve">Stock Brokerage Firm Transaction Processing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1A4114">
        <w:rPr>
          <w:rFonts w:cs="Arial"/>
          <w:b/>
          <w:sz w:val="22"/>
          <w:szCs w:val="22"/>
        </w:rPr>
        <w:t xml:space="preserve"> </w:t>
      </w:r>
      <w:r w:rsidR="001A4114">
        <w:rPr>
          <w:rFonts w:cs="Arial"/>
          <w:sz w:val="22"/>
          <w:szCs w:val="22"/>
        </w:rPr>
        <w:t>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8448C">
        <w:rPr>
          <w:rFonts w:cs="Arial"/>
          <w:sz w:val="22"/>
          <w:szCs w:val="22"/>
        </w:rPr>
        <w:t>Revision of Documentation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A8448C">
        <w:rPr>
          <w:rFonts w:cs="Arial"/>
          <w:b/>
          <w:sz w:val="22"/>
          <w:szCs w:val="22"/>
        </w:rPr>
        <w:t xml:space="preserve"> </w:t>
      </w:r>
      <w:r w:rsidR="00A8448C">
        <w:rPr>
          <w:rFonts w:cs="Arial"/>
          <w:sz w:val="22"/>
          <w:szCs w:val="22"/>
        </w:rPr>
        <w:t>Applying changes on the projects objective, improving models.</w:t>
      </w:r>
      <w:r w:rsidRPr="00F94D33">
        <w:rPr>
          <w:rFonts w:cs="Arial"/>
        </w:rPr>
        <w:tab/>
      </w:r>
    </w:p>
    <w:p w:rsidR="00AC1680" w:rsidRDefault="006E479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8448C" w:rsidP="00A8448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Armersson Caguioa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8448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8448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Felix Gregorio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8448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8448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Daveson Romblon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8448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  <w:tr w:rsidR="00A8448C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8448C" w:rsidRDefault="00A8448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Karlo Mendoza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8448C" w:rsidRDefault="00A8448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Designer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8448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06/20/16</w:t>
            </w:r>
          </w:p>
        </w:tc>
        <w:tc>
          <w:tcPr>
            <w:tcW w:w="1980" w:type="dxa"/>
          </w:tcPr>
          <w:p w:rsidR="004C4A05" w:rsidRPr="003557E7" w:rsidRDefault="00A8448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Armersson Caguioa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8448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A8448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06/23/16</w:t>
            </w:r>
          </w:p>
        </w:tc>
        <w:tc>
          <w:tcPr>
            <w:tcW w:w="1980" w:type="dxa"/>
          </w:tcPr>
          <w:p w:rsidR="004C4A05" w:rsidRPr="003557E7" w:rsidRDefault="004C4A05" w:rsidP="00A8448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A73169" w:rsidRDefault="00A8448C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Objective</w:t>
            </w:r>
          </w:p>
          <w:p w:rsidR="007845AF" w:rsidRPr="003557E7" w:rsidRDefault="00A8448C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Improvement of Diagram</w:t>
            </w:r>
          </w:p>
        </w:tc>
      </w:tr>
      <w:tr w:rsidR="00322B29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22B29" w:rsidRPr="003557E7" w:rsidRDefault="00322B29" w:rsidP="00322B2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322B29" w:rsidRPr="003557E7" w:rsidRDefault="00322B29" w:rsidP="00322B2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22B29">
              <w:rPr>
                <w:sz w:val="20"/>
              </w:rPr>
              <w:t>06/30/16</w:t>
            </w:r>
          </w:p>
        </w:tc>
        <w:tc>
          <w:tcPr>
            <w:tcW w:w="1980" w:type="dxa"/>
          </w:tcPr>
          <w:p w:rsidR="00322B29" w:rsidRPr="003557E7" w:rsidRDefault="00322B29" w:rsidP="00322B2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22B29" w:rsidRDefault="00322B29" w:rsidP="00322B2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 Revisions</w:t>
            </w:r>
          </w:p>
          <w:p w:rsidR="00322B29" w:rsidRPr="003557E7" w:rsidRDefault="00322B29" w:rsidP="00322B2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Revisions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03020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6E479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30209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30209">
          <w:rPr>
            <w:noProof/>
            <w:webHidden/>
          </w:rPr>
        </w:r>
        <w:r w:rsidR="00030209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30209">
          <w:rPr>
            <w:noProof/>
            <w:webHidden/>
          </w:rPr>
          <w:fldChar w:fldCharType="end"/>
        </w:r>
      </w:hyperlink>
    </w:p>
    <w:p w:rsidR="00080D2B" w:rsidRDefault="006E479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30209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30209">
          <w:rPr>
            <w:webHidden/>
          </w:rPr>
        </w:r>
        <w:r w:rsidR="00030209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30209">
          <w:rPr>
            <w:webHidden/>
          </w:rPr>
          <w:fldChar w:fldCharType="end"/>
        </w:r>
      </w:hyperlink>
    </w:p>
    <w:p w:rsidR="00080D2B" w:rsidRDefault="006E479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30209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30209">
          <w:rPr>
            <w:webHidden/>
          </w:rPr>
        </w:r>
        <w:r w:rsidR="00030209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30209">
          <w:rPr>
            <w:webHidden/>
          </w:rPr>
          <w:fldChar w:fldCharType="end"/>
        </w:r>
      </w:hyperlink>
    </w:p>
    <w:p w:rsidR="00080D2B" w:rsidRDefault="006E479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30209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30209">
          <w:rPr>
            <w:noProof/>
            <w:webHidden/>
          </w:rPr>
        </w:r>
        <w:r w:rsidR="00030209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30209">
          <w:rPr>
            <w:noProof/>
            <w:webHidden/>
          </w:rPr>
          <w:fldChar w:fldCharType="end"/>
        </w:r>
      </w:hyperlink>
    </w:p>
    <w:p w:rsidR="00080D2B" w:rsidRDefault="006E479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30209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30209">
          <w:rPr>
            <w:noProof/>
            <w:webHidden/>
          </w:rPr>
        </w:r>
        <w:r w:rsidR="00030209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30209">
          <w:rPr>
            <w:noProof/>
            <w:webHidden/>
          </w:rPr>
          <w:fldChar w:fldCharType="end"/>
        </w:r>
      </w:hyperlink>
    </w:p>
    <w:p w:rsidR="00080D2B" w:rsidRDefault="006E479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30209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30209">
          <w:rPr>
            <w:webHidden/>
          </w:rPr>
        </w:r>
        <w:r w:rsidR="00030209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30209">
          <w:rPr>
            <w:webHidden/>
          </w:rPr>
          <w:fldChar w:fldCharType="end"/>
        </w:r>
      </w:hyperlink>
    </w:p>
    <w:p w:rsidR="00080D2B" w:rsidRDefault="006E479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30209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30209">
          <w:rPr>
            <w:webHidden/>
          </w:rPr>
        </w:r>
        <w:r w:rsidR="00030209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30209">
          <w:rPr>
            <w:webHidden/>
          </w:rPr>
          <w:fldChar w:fldCharType="end"/>
        </w:r>
      </w:hyperlink>
    </w:p>
    <w:p w:rsidR="008E60A4" w:rsidRDefault="00030209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322B2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2"/>
    <w:p w:rsidR="00D916B6" w:rsidRPr="003A1956" w:rsidRDefault="0003020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 w:rsidR="00F22B07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F22B07"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1"/>
    </w:p>
    <w:bookmarkStart w:id="22" w:name="Text3"/>
    <w:p w:rsidR="0020544A" w:rsidRPr="003A1956" w:rsidRDefault="0003020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 w:rsidR="00662197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662197"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bookmarkStart w:id="23" w:name="Text4"/>
    <w:p w:rsidR="0020544A" w:rsidRPr="00844E0A" w:rsidRDefault="0003020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 w:rsidR="00662197"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662197"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bookmarkStart w:id="24" w:name="Text5"/>
    <w:p w:rsidR="0020544A" w:rsidRPr="00844E0A" w:rsidRDefault="0003020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 w:rsidR="00662197"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662197"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03020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 w:rsidR="00662197"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662197"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03020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 w:rsidR="00662197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662197"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D916B6" w:rsidRPr="003A1956" w:rsidRDefault="0003020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 w:rsidR="00662197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662197"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9"/>
    <w:p w:rsidR="00D916B6" w:rsidRPr="003A1956" w:rsidRDefault="0003020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="00662197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662197"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10"/>
    <w:p w:rsidR="00D916B6" w:rsidRPr="003A1956" w:rsidRDefault="0003020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 w:rsidR="00662197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662197"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p w:rsidR="007B0604" w:rsidRDefault="007407E0" w:rsidP="003A1956">
      <w:pPr>
        <w:pStyle w:val="Heading2"/>
        <w:spacing w:before="480" w:after="240"/>
      </w:pPr>
      <w:bookmarkStart w:id="30" w:name="_Toc77392560"/>
      <w:r>
        <w:t>Project Status Report Template</w:t>
      </w:r>
      <w:bookmarkEnd w:id="30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E21FC" w:rsidP="009435EB">
            <w:pPr>
              <w:spacing w:before="40" w:after="40"/>
            </w:pPr>
            <w:r>
              <w:t>Armersson Caguioa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8E21FC" w:rsidP="009435EB">
            <w:pPr>
              <w:spacing w:before="40" w:after="40"/>
            </w:pPr>
            <w:r>
              <w:t>6/25/16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E21FC" w:rsidP="008E21FC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6/23/16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6/25/16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E21FC" w:rsidP="00322B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is </w:t>
            </w:r>
            <w:r w:rsidR="00322B29">
              <w:rPr>
                <w:b w:val="0"/>
              </w:rPr>
              <w:t xml:space="preserve">on </w:t>
            </w:r>
            <w:r>
              <w:rPr>
                <w:b w:val="0"/>
              </w:rPr>
              <w:t xml:space="preserve">schedule </w:t>
            </w:r>
            <w:r w:rsidR="00322B29">
              <w:rPr>
                <w:b w:val="0"/>
              </w:rPr>
              <w:t>and we’re just waiting for the feedback of our advisers about the changes</w:t>
            </w:r>
            <w:r>
              <w:rPr>
                <w:b w:val="0"/>
              </w:rPr>
              <w:t>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8E21F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current focus of the team is to revise the documentation and improve the system’s model.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322B2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22B29" w:rsidRPr="00C13EAB" w:rsidRDefault="00322B29" w:rsidP="00322B2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Updating ERD</w:t>
                  </w:r>
                </w:p>
              </w:tc>
              <w:tc>
                <w:tcPr>
                  <w:tcW w:w="1250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06/30/16</w:t>
                  </w:r>
                </w:p>
              </w:tc>
              <w:tc>
                <w:tcPr>
                  <w:tcW w:w="1606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322B29" w:rsidRPr="00C13EAB" w:rsidRDefault="00322B29" w:rsidP="00322B2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22B2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22B29" w:rsidRPr="00C13EAB" w:rsidRDefault="00322B29" w:rsidP="00322B2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Updating System Model</w:t>
                  </w:r>
                </w:p>
              </w:tc>
              <w:tc>
                <w:tcPr>
                  <w:tcW w:w="1250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06/30/16</w:t>
                  </w:r>
                </w:p>
              </w:tc>
              <w:tc>
                <w:tcPr>
                  <w:tcW w:w="1606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322B29" w:rsidRPr="00C13EAB" w:rsidRDefault="00322B29" w:rsidP="00322B2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22B2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22B29" w:rsidRPr="00C13EAB" w:rsidRDefault="00322B29" w:rsidP="00322B2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Creating Use Case</w:t>
                  </w:r>
                </w:p>
              </w:tc>
              <w:tc>
                <w:tcPr>
                  <w:tcW w:w="1250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06/30/16</w:t>
                  </w:r>
                </w:p>
              </w:tc>
              <w:tc>
                <w:tcPr>
                  <w:tcW w:w="1606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322B29" w:rsidRPr="00C13EAB" w:rsidRDefault="00322B29" w:rsidP="00322B2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22B2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322B29" w:rsidRPr="00C13EAB" w:rsidRDefault="00322B29" w:rsidP="00322B29">
                  <w:r w:rsidRPr="00C13EAB">
                    <w:t>Milestone 2</w:t>
                  </w:r>
                </w:p>
              </w:tc>
            </w:tr>
            <w:tr w:rsidR="00322B29" w:rsidRPr="00C13EAB" w:rsidTr="00322B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22B29" w:rsidRPr="00C13EAB" w:rsidRDefault="00322B29" w:rsidP="00322B2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Researching for Technical background</w:t>
                  </w:r>
                </w:p>
              </w:tc>
              <w:tc>
                <w:tcPr>
                  <w:tcW w:w="1250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06/30/16</w:t>
                  </w:r>
                </w:p>
              </w:tc>
              <w:tc>
                <w:tcPr>
                  <w:tcW w:w="1606" w:type="dxa"/>
                  <w:tcBorders>
                    <w:top w:val="nil"/>
                    <w:bottom w:val="nil"/>
                  </w:tcBorders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tcBorders>
                    <w:top w:val="nil"/>
                    <w:bottom w:val="nil"/>
                  </w:tcBorders>
                  <w:vAlign w:val="top"/>
                </w:tcPr>
                <w:p w:rsidR="00322B29" w:rsidRPr="00C13EAB" w:rsidRDefault="00322B29" w:rsidP="00322B2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22B2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22B29" w:rsidRPr="00C13EAB" w:rsidRDefault="00322B29" w:rsidP="00322B2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Researching for Methodology</w:t>
                  </w:r>
                </w:p>
              </w:tc>
              <w:tc>
                <w:tcPr>
                  <w:tcW w:w="1250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06/30/16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4</w:t>
                  </w: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22B29" w:rsidRPr="00C13EAB" w:rsidRDefault="00322B29" w:rsidP="00322B2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322B2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22B29" w:rsidRPr="00C13EAB" w:rsidRDefault="00322B29" w:rsidP="00322B2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Wiki Documentation Update</w:t>
                  </w:r>
                </w:p>
              </w:tc>
              <w:tc>
                <w:tcPr>
                  <w:tcW w:w="1250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07/11/16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322B29" w:rsidRDefault="00322B29" w:rsidP="00322B29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322B29" w:rsidRPr="00C13EAB" w:rsidRDefault="00322B29" w:rsidP="00322B2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63505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35058" w:rsidRPr="00C13EAB" w:rsidRDefault="00322B2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GitHub Update</w:t>
                  </w:r>
                </w:p>
              </w:tc>
              <w:tc>
                <w:tcPr>
                  <w:tcW w:w="1250" w:type="dxa"/>
                  <w:vAlign w:val="top"/>
                </w:tcPr>
                <w:p w:rsidR="00635058" w:rsidRDefault="00322B29" w:rsidP="00B7437E">
                  <w:pPr>
                    <w:spacing w:before="40" w:after="40"/>
                  </w:pPr>
                  <w:r>
                    <w:t>07/11/16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635058" w:rsidRDefault="00322B29" w:rsidP="00CD4105">
                  <w:pPr>
                    <w:spacing w:before="40" w:after="40"/>
                  </w:pPr>
                  <w:r>
                    <w:t>1</w:t>
                  </w:r>
                  <w:r w:rsidR="00635058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635058" w:rsidRPr="00C13EAB" w:rsidRDefault="00030209" w:rsidP="00CD4105">
                  <w:pPr>
                    <w:spacing w:before="40" w:after="40"/>
                  </w:pPr>
                  <w:r>
                    <w:fldChar w:fldCharType="begin"/>
                  </w:r>
                  <w:r w:rsidR="00635058">
                    <w:instrText xml:space="preserve"> MACROBUTTON  DoFieldClick [</w:instrText>
                  </w:r>
                  <w:r w:rsidR="00635058" w:rsidRPr="005F7DD6">
                    <w:rPr>
                      <w:b/>
                    </w:rPr>
                    <w:instrText>On Schedule</w:instrText>
                  </w:r>
                  <w:r w:rsidR="00635058">
                    <w:instrText>]</w:instrText>
                  </w:r>
                  <w:r>
                    <w:fldChar w:fldCharType="end"/>
                  </w:r>
                </w:p>
              </w:tc>
            </w:tr>
            <w:tr w:rsidR="00635058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35058" w:rsidRPr="00C13EAB" w:rsidRDefault="00322B2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One note update</w:t>
                  </w:r>
                </w:p>
              </w:tc>
              <w:tc>
                <w:tcPr>
                  <w:tcW w:w="1250" w:type="dxa"/>
                  <w:vAlign w:val="top"/>
                </w:tcPr>
                <w:p w:rsidR="00635058" w:rsidRDefault="00322B29" w:rsidP="00B7437E">
                  <w:pPr>
                    <w:spacing w:before="40" w:after="40"/>
                  </w:pPr>
                  <w:r>
                    <w:t>07/11/16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635058" w:rsidRDefault="00322B29" w:rsidP="00CD4105">
                  <w:pPr>
                    <w:spacing w:before="40" w:after="40"/>
                  </w:pPr>
                  <w:r>
                    <w:t>1</w:t>
                  </w:r>
                  <w:r w:rsidR="00635058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635058" w:rsidRPr="00C13EAB" w:rsidRDefault="00030209" w:rsidP="00CD4105">
                  <w:pPr>
                    <w:spacing w:before="40" w:after="40"/>
                  </w:pPr>
                  <w:r>
                    <w:fldChar w:fldCharType="begin"/>
                  </w:r>
                  <w:r w:rsidR="00635058">
                    <w:instrText xml:space="preserve"> MACROBUTTON  DoFieldClick [</w:instrText>
                  </w:r>
                  <w:r w:rsidR="00635058" w:rsidRPr="005F7DD6">
                    <w:rPr>
                      <w:b/>
                    </w:rPr>
                    <w:instrText>On Schedule</w:instrText>
                  </w:r>
                  <w:r w:rsidR="00635058">
                    <w:instrText>]</w:instrText>
                  </w:r>
                  <w:r>
                    <w:fldChar w:fldCharType="end"/>
                  </w:r>
                </w:p>
              </w:tc>
            </w:tr>
            <w:tr w:rsidR="0063505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635058" w:rsidRPr="00C13EAB" w:rsidRDefault="00635058" w:rsidP="00CD4105">
                  <w:r w:rsidRPr="00C13EAB">
                    <w:t>Milestone 2</w:t>
                  </w:r>
                </w:p>
              </w:tc>
            </w:tr>
            <w:tr w:rsidR="00635058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35058" w:rsidRPr="00C13EAB" w:rsidRDefault="00635058" w:rsidP="00635058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635058" w:rsidRDefault="00635058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35058" w:rsidRDefault="00635058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35058" w:rsidRPr="00C13EAB" w:rsidRDefault="00635058" w:rsidP="00CD4105">
                  <w:pPr>
                    <w:spacing w:before="40" w:after="40"/>
                  </w:pPr>
                </w:p>
              </w:tc>
            </w:tr>
            <w:tr w:rsidR="0063505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35058" w:rsidRPr="00C13EAB" w:rsidRDefault="0063505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635058" w:rsidRDefault="00635058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635058" w:rsidRDefault="00635058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635058" w:rsidRPr="00C13EAB" w:rsidRDefault="00635058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635058" w:rsidP="00D6695C">
                  <w:r>
                    <w:t>Majority of the milestones deliverables are behind the schedule due to the changes in the objectives and purpose.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635058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63505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63505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63505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63505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63505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635058" w:rsidP="002E63DC">
                  <w:r>
                    <w:t>NA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635058" w:rsidP="002E63DC">
                  <w:r>
                    <w:t>NA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635058" w:rsidP="002E63DC">
                  <w:r>
                    <w:t>NA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22B29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Creating new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75DF5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75DF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75DF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75DF5" w:rsidP="00322B2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Updates in </w:t>
                  </w:r>
                  <w:r w:rsidR="00322B29">
                    <w:t>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75DF5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75DF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75DF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322B2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322B29" w:rsidRPr="00C13EAB" w:rsidRDefault="00322B29" w:rsidP="00322B2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Advisers feedback</w:t>
                  </w:r>
                </w:p>
              </w:tc>
              <w:tc>
                <w:tcPr>
                  <w:tcW w:w="1080" w:type="dxa"/>
                  <w:vAlign w:val="top"/>
                </w:tcPr>
                <w:p w:rsidR="00322B29" w:rsidRPr="00C13EAB" w:rsidRDefault="00322B29" w:rsidP="00322B29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322B29" w:rsidRPr="002E63DC" w:rsidRDefault="00322B29" w:rsidP="00322B29">
                  <w:pPr>
                    <w:spacing w:before="40" w:after="40"/>
                  </w:pPr>
                  <w:r>
                    <w:t>7/07/16</w:t>
                  </w:r>
                </w:p>
              </w:tc>
              <w:tc>
                <w:tcPr>
                  <w:tcW w:w="900" w:type="dxa"/>
                  <w:vAlign w:val="top"/>
                </w:tcPr>
                <w:p w:rsidR="00322B29" w:rsidRPr="002E63DC" w:rsidRDefault="00322B29" w:rsidP="00322B29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322B29" w:rsidRPr="00C13EAB" w:rsidRDefault="00322B29" w:rsidP="00322B29">
                  <w:r>
                    <w:t>Waiting for advisers feedback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0"/>
                <w:p w:rsidR="00D75DF5" w:rsidRDefault="00030209" w:rsidP="00D75DF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="00D75DF5">
                    <w:instrText xml:space="preserve"> FORMTEXT </w:instrText>
                  </w:r>
                  <w:r>
                    <w:fldChar w:fldCharType="separate"/>
                  </w:r>
                  <w:r w:rsidR="00D75DF5">
                    <w:rPr>
                      <w:noProof/>
                    </w:rPr>
                    <w:t>Will the project be</w:t>
                  </w:r>
                  <w:r w:rsidR="00061C62">
                    <w:rPr>
                      <w:noProof/>
                    </w:rPr>
                    <w:t xml:space="preserve"> completed on time</w:t>
                  </w:r>
                  <w:r w:rsidR="00D75DF5">
                    <w:rPr>
                      <w:noProof/>
                    </w:rPr>
                    <w:t>?</w:t>
                  </w:r>
                  <w:r>
                    <w:fldChar w:fldCharType="end"/>
                  </w:r>
                  <w:bookmarkEnd w:id="31"/>
                </w:p>
                <w:p w:rsidR="00D75DF5" w:rsidRDefault="00D3141A" w:rsidP="00D75DF5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D75DF5" w:rsidRDefault="00D75DF5" w:rsidP="00D75DF5">
                  <w:pPr>
                    <w:spacing w:before="40" w:after="40"/>
                    <w:ind w:left="360"/>
                  </w:pPr>
                </w:p>
                <w:bookmarkStart w:id="32" w:name="Text21"/>
                <w:p w:rsidR="00D75DF5" w:rsidRDefault="00030209" w:rsidP="00D75DF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="00D75DF5">
                    <w:instrText xml:space="preserve"> FORMTEXT </w:instrText>
                  </w:r>
                  <w:r>
                    <w:fldChar w:fldCharType="separate"/>
                  </w:r>
                  <w:r w:rsidR="00D75DF5"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p w:rsidR="00D75DF5" w:rsidRDefault="00061C62" w:rsidP="00D75DF5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</w:t>
                  </w:r>
                  <w:r w:rsidR="00D75DF5">
                    <w:t>.</w:t>
                  </w:r>
                </w:p>
                <w:p w:rsidR="00D75DF5" w:rsidRDefault="00D75DF5" w:rsidP="00D75DF5">
                  <w:pPr>
                    <w:spacing w:before="40" w:after="40"/>
                    <w:ind w:left="360"/>
                  </w:pPr>
                </w:p>
                <w:bookmarkStart w:id="33" w:name="Text24"/>
                <w:p w:rsidR="00061C62" w:rsidRDefault="00030209" w:rsidP="00061C6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="00D75DF5">
                    <w:instrText xml:space="preserve"> FORMTEXT </w:instrText>
                  </w:r>
                  <w:r>
                    <w:fldChar w:fldCharType="separate"/>
                  </w:r>
                  <w:r w:rsidR="00D75DF5"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33"/>
                </w:p>
                <w:p w:rsidR="00D6695C" w:rsidRPr="00C13EAB" w:rsidRDefault="00D75DF5" w:rsidP="00061C62">
                  <w:pPr>
                    <w:spacing w:before="40" w:after="40"/>
                    <w:ind w:left="36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D75DF5" w:rsidP="00BB45DD">
                  <w:r>
                    <w:t xml:space="preserve">The objective for the next project status review is </w:t>
                  </w:r>
                  <w:r w:rsidR="00BB45DD">
                    <w:t>finalize the previous revisions and to keep the schedule intact</w:t>
                  </w:r>
                  <w:bookmarkStart w:id="34" w:name="_GoBack"/>
                  <w:bookmarkEnd w:id="34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D75DF5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22B2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5" w:name="_Toc527953323"/>
      <w:bookmarkStart w:id="36" w:name="_Toc67755745"/>
      <w:bookmarkStart w:id="37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8" w:name="_Toc527953324"/>
      <w:bookmarkEnd w:id="35"/>
      <w:r w:rsidR="00E37DB8" w:rsidRPr="00A951FF">
        <w:rPr>
          <w:sz w:val="26"/>
          <w:szCs w:val="26"/>
        </w:rPr>
        <w:t>PPROVALS</w:t>
      </w:r>
      <w:bookmarkEnd w:id="36"/>
      <w:bookmarkEnd w:id="3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61C62">
        <w:t>Armersson Caguioa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B4112A">
        <w:t>Noel Anonas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061C62" w:rsidRDefault="00061C62" w:rsidP="00963A8A">
      <w:pPr>
        <w:pStyle w:val="FieldText"/>
        <w:ind w:left="1440"/>
      </w:pPr>
    </w:p>
    <w:p w:rsidR="00061C62" w:rsidRDefault="00061C62" w:rsidP="00963A8A">
      <w:pPr>
        <w:pStyle w:val="FieldText"/>
        <w:ind w:left="1440"/>
      </w:pPr>
    </w:p>
    <w:p w:rsidR="00963A8A" w:rsidRPr="00963A8A" w:rsidRDefault="00061C62" w:rsidP="00963A8A">
      <w:pPr>
        <w:pStyle w:val="FieldText"/>
        <w:ind w:left="1440"/>
      </w:pPr>
      <w:r>
        <w:t>Wealth Securities Inc.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322B29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9" w:name="_Toc67755746"/>
      <w:bookmarkStart w:id="40" w:name="_Toc77392562"/>
      <w:r w:rsidRPr="00A951FF">
        <w:rPr>
          <w:sz w:val="26"/>
          <w:szCs w:val="26"/>
        </w:rPr>
        <w:lastRenderedPageBreak/>
        <w:t>APPENDICES</w:t>
      </w:r>
      <w:bookmarkEnd w:id="38"/>
      <w:bookmarkEnd w:id="39"/>
      <w:bookmarkEnd w:id="40"/>
    </w:p>
    <w:p w:rsidR="00C27667" w:rsidRDefault="00D7046C" w:rsidP="003A1956">
      <w:pPr>
        <w:pStyle w:val="Heading2"/>
        <w:spacing w:before="480" w:after="240"/>
      </w:pPr>
      <w:bookmarkStart w:id="41" w:name="_Toc67755747"/>
      <w:bookmarkStart w:id="42" w:name="_Toc77392563"/>
      <w:r>
        <w:t>Document Guidelines</w:t>
      </w:r>
      <w:bookmarkEnd w:id="41"/>
      <w:bookmarkEnd w:id="42"/>
    </w:p>
    <w:p w:rsidR="00160B81" w:rsidRPr="003A1956" w:rsidRDefault="00160B81" w:rsidP="00160B81">
      <w:pPr>
        <w:ind w:left="590"/>
        <w:rPr>
          <w:rFonts w:cs="Arial"/>
        </w:rPr>
      </w:pPr>
      <w:bookmarkStart w:id="43" w:name="Omitted"/>
      <w:bookmarkStart w:id="44" w:name="_Project_Charter_Document_Sections_O"/>
      <w:bookmarkStart w:id="45" w:name="_Project_Quality_Plan_Sections_Omitt"/>
      <w:bookmarkStart w:id="46" w:name="_Toc527953329"/>
      <w:bookmarkStart w:id="47" w:name="_Toc67755752"/>
      <w:bookmarkEnd w:id="43"/>
      <w:bookmarkEnd w:id="44"/>
      <w:bookmarkEnd w:id="45"/>
    </w:p>
    <w:p w:rsidR="002D5392" w:rsidRDefault="00C27667" w:rsidP="003A1956">
      <w:pPr>
        <w:pStyle w:val="Heading2"/>
        <w:spacing w:before="480" w:after="240"/>
      </w:pPr>
      <w:bookmarkStart w:id="4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6"/>
      <w:bookmarkEnd w:id="47"/>
      <w:bookmarkEnd w:id="48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22B29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794" w:rsidRDefault="006E4794">
      <w:r>
        <w:separator/>
      </w:r>
    </w:p>
  </w:endnote>
  <w:endnote w:type="continuationSeparator" w:id="0">
    <w:p w:rsidR="006E4794" w:rsidRDefault="006E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03020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030209" w:rsidRPr="006E5963">
      <w:rPr>
        <w:sz w:val="18"/>
        <w:szCs w:val="18"/>
      </w:rPr>
      <w:fldChar w:fldCharType="separate"/>
    </w:r>
    <w:r w:rsidR="00BB45DD">
      <w:rPr>
        <w:noProof/>
        <w:sz w:val="18"/>
        <w:szCs w:val="18"/>
      </w:rPr>
      <w:t>6</w:t>
    </w:r>
    <w:r w:rsidR="00030209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03020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030209" w:rsidRPr="006E5963">
      <w:rPr>
        <w:sz w:val="18"/>
        <w:szCs w:val="18"/>
      </w:rPr>
      <w:fldChar w:fldCharType="separate"/>
    </w:r>
    <w:r w:rsidR="00322B29">
      <w:rPr>
        <w:noProof/>
        <w:sz w:val="18"/>
        <w:szCs w:val="18"/>
      </w:rPr>
      <w:t>7/4/2016</w:t>
    </w:r>
    <w:r w:rsidR="00030209"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030209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03020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030209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030209"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794" w:rsidRDefault="006E4794">
      <w:r>
        <w:separator/>
      </w:r>
    </w:p>
  </w:footnote>
  <w:footnote w:type="continuationSeparator" w:id="0">
    <w:p w:rsidR="006E4794" w:rsidRDefault="006E4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A8A"/>
    <w:rsid w:val="00030209"/>
    <w:rsid w:val="0003155D"/>
    <w:rsid w:val="00033DBD"/>
    <w:rsid w:val="0004461F"/>
    <w:rsid w:val="000472CA"/>
    <w:rsid w:val="000508DA"/>
    <w:rsid w:val="00051932"/>
    <w:rsid w:val="00054E75"/>
    <w:rsid w:val="00061C62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4114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4C05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2B29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C4C02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35058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794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21FC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4A0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8448C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4112A"/>
    <w:rsid w:val="00B566A3"/>
    <w:rsid w:val="00B75410"/>
    <w:rsid w:val="00B8436F"/>
    <w:rsid w:val="00B939FB"/>
    <w:rsid w:val="00BA7AF5"/>
    <w:rsid w:val="00BB45DD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E2218"/>
    <w:rsid w:val="00CF6029"/>
    <w:rsid w:val="00D0286D"/>
    <w:rsid w:val="00D0658C"/>
    <w:rsid w:val="00D14ED8"/>
    <w:rsid w:val="00D234D0"/>
    <w:rsid w:val="00D3141A"/>
    <w:rsid w:val="00D3247B"/>
    <w:rsid w:val="00D5125D"/>
    <w:rsid w:val="00D515FE"/>
    <w:rsid w:val="00D52CF5"/>
    <w:rsid w:val="00D6695C"/>
    <w:rsid w:val="00D7046C"/>
    <w:rsid w:val="00D738D8"/>
    <w:rsid w:val="00D75DF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922C8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C7540"/>
  <w15:docId w15:val="{2F037A93-2BA2-49D9-9747-0AA1A063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CE2218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E221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CE221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CE221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221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221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221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CE221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CE221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CE2218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CE2218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CE2218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CE2218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CE2218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CE2218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CE2218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CE2218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CE2218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CE22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2218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CE2218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CE2218"/>
    <w:rPr>
      <w:sz w:val="18"/>
    </w:rPr>
  </w:style>
  <w:style w:type="paragraph" w:styleId="BodyText3">
    <w:name w:val="Body Text 3"/>
    <w:basedOn w:val="Normal"/>
    <w:rsid w:val="00CE2218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CE2218"/>
    <w:rPr>
      <w:sz w:val="16"/>
    </w:rPr>
  </w:style>
  <w:style w:type="paragraph" w:customStyle="1" w:styleId="StyleHeading3Italic">
    <w:name w:val="Style Heading 3 + Italic"/>
    <w:basedOn w:val="Heading3"/>
    <w:rsid w:val="00CE2218"/>
    <w:rPr>
      <w:i/>
      <w:iCs/>
    </w:rPr>
  </w:style>
  <w:style w:type="character" w:customStyle="1" w:styleId="StyleHeading3ItalicChar">
    <w:name w:val="Style Heading 3 + Italic Char"/>
    <w:basedOn w:val="Heading3CharChar"/>
    <w:rsid w:val="00CE2218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CE2218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CE2218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CE2218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133</TotalTime>
  <Pages>7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6</cp:revision>
  <cp:lastPrinted>2004-07-12T06:29:00Z</cp:lastPrinted>
  <dcterms:created xsi:type="dcterms:W3CDTF">2013-05-08T02:00:00Z</dcterms:created>
  <dcterms:modified xsi:type="dcterms:W3CDTF">2016-07-04T08:06:00Z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